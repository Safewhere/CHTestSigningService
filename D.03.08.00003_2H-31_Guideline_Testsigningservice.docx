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05170" w14:textId="77777777" w:rsidR="00DF6302" w:rsidRPr="001324D5" w:rsidRDefault="00B13892" w:rsidP="00586BA9">
      <w:pPr>
        <w:rPr>
          <w:rFonts w:ascii="Gill Sans MT" w:hAnsi="Gill Sans MT"/>
          <w:color w:val="53677E"/>
          <w:sz w:val="36"/>
          <w:szCs w:val="36"/>
        </w:rPr>
        <w:sectPr w:rsidR="00DF6302" w:rsidRPr="001324D5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ascii="Gill Sans MT" w:hAnsi="Gill Sans MT"/>
          <w:noProof/>
          <w:color w:val="53677E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9DF107" wp14:editId="7F34436D">
                <wp:simplePos x="0" y="0"/>
                <wp:positionH relativeFrom="page">
                  <wp:posOffset>3384550</wp:posOffset>
                </wp:positionH>
                <wp:positionV relativeFrom="page">
                  <wp:posOffset>6054725</wp:posOffset>
                </wp:positionV>
                <wp:extent cx="3707765" cy="3707765"/>
                <wp:effectExtent l="3175" t="0" r="3810" b="635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3707765"/>
                        </a:xfrm>
                        <a:prstGeom prst="rect">
                          <a:avLst/>
                        </a:prstGeom>
                        <a:solidFill>
                          <a:srgbClr val="6579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5E02B" w14:textId="77777777" w:rsidR="00E2194A" w:rsidRDefault="00BA7493" w:rsidP="008416F3">
                            <w:pPr>
                              <w:pStyle w:val="ForsideOverskrift"/>
                            </w:pPr>
                            <w:r>
                              <w:t>Kombit</w:t>
                            </w:r>
                            <w:r w:rsidR="00E2194A">
                              <w:t xml:space="preserve"> </w:t>
                            </w:r>
                          </w:p>
                          <w:p w14:paraId="56459116" w14:textId="77777777" w:rsidR="00E2194A" w:rsidRDefault="00E2194A" w:rsidP="009A0FBB">
                            <w:pPr>
                              <w:pStyle w:val="ForsideOverskrift"/>
                            </w:pPr>
                          </w:p>
                          <w:p w14:paraId="45DBCD10" w14:textId="77777777" w:rsidR="00E2194A" w:rsidRDefault="004968B9" w:rsidP="009A0FBB">
                            <w:pPr>
                              <w:pStyle w:val="ForsideOverskrift"/>
                            </w:pPr>
                            <w:r>
                              <w:t xml:space="preserve">Guideline for </w:t>
                            </w:r>
                            <w:r w:rsidR="00B141DE">
                              <w:t xml:space="preserve">CH </w:t>
                            </w:r>
                            <w:r>
                              <w:t>Test Signing Service</w:t>
                            </w:r>
                          </w:p>
                          <w:p w14:paraId="1C56B103" w14:textId="77777777" w:rsidR="00E2194A" w:rsidRDefault="00E2194A" w:rsidP="009A0FBB">
                            <w:pPr>
                              <w:pStyle w:val="ForsideOverskrift"/>
                            </w:pPr>
                          </w:p>
                          <w:p w14:paraId="44D17D88" w14:textId="77777777" w:rsidR="00E2194A" w:rsidRDefault="00E2194A" w:rsidP="009A0FBB">
                            <w:pPr>
                              <w:pStyle w:val="ForsideOverskrift"/>
                            </w:pPr>
                          </w:p>
                          <w:p w14:paraId="33C9A226" w14:textId="77777777" w:rsidR="00E2194A" w:rsidRDefault="00E2194A" w:rsidP="009A0FBB">
                            <w:pPr>
                              <w:pStyle w:val="ForsideOverskrift"/>
                            </w:pPr>
                          </w:p>
                          <w:p w14:paraId="595E5A2E" w14:textId="77777777" w:rsidR="00E2194A" w:rsidRPr="008416F3" w:rsidRDefault="006642B3" w:rsidP="008A5922">
                            <w:pPr>
                              <w:pStyle w:val="ForsideOverskrift"/>
                            </w:pPr>
                            <w:r>
                              <w:t>Version 1.</w:t>
                            </w:r>
                            <w:r w:rsidR="00BA7493">
                              <w:t>0</w:t>
                            </w:r>
                          </w:p>
                        </w:txbxContent>
                      </wps:txbx>
                      <wps:bodyPr rot="0" vert="horz" wrap="square" lIns="91440" tIns="108000" rIns="91440" bIns="10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9DF10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266.5pt;margin-top:476.75pt;width:291.95pt;height:291.9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" fillcolor="#6579ae" stroked="f">
                <v:textbox inset=",3mm,,3mm">
                  <w:txbxContent>
                    <w:p w14:paraId="0415E02B" w14:textId="77777777" w:rsidR="00E2194A" w:rsidRDefault="00BA7493" w:rsidP="008416F3">
                      <w:pPr>
                        <w:pStyle w:val="ForsideOverskrift"/>
                      </w:pPr>
                      <w:r>
                        <w:t>Kombit</w:t>
                      </w:r>
                      <w:r w:rsidR="00E2194A">
                        <w:t xml:space="preserve"> </w:t>
                      </w:r>
                    </w:p>
                    <w:p w14:paraId="56459116" w14:textId="77777777" w:rsidR="00E2194A" w:rsidRDefault="00E2194A" w:rsidP="009A0FBB">
                      <w:pPr>
                        <w:pStyle w:val="ForsideOverskrift"/>
                      </w:pPr>
                    </w:p>
                    <w:p w14:paraId="45DBCD10" w14:textId="77777777" w:rsidR="00E2194A" w:rsidRDefault="004968B9" w:rsidP="009A0FBB">
                      <w:pPr>
                        <w:pStyle w:val="ForsideOverskrift"/>
                      </w:pPr>
                      <w:r>
                        <w:t xml:space="preserve">Guideline for </w:t>
                      </w:r>
                      <w:r w:rsidR="00B141DE">
                        <w:t xml:space="preserve">CH </w:t>
                      </w:r>
                      <w:r>
                        <w:t>Test Signing Service</w:t>
                      </w:r>
                    </w:p>
                    <w:p w14:paraId="1C56B103" w14:textId="77777777" w:rsidR="00E2194A" w:rsidRDefault="00E2194A" w:rsidP="009A0FBB">
                      <w:pPr>
                        <w:pStyle w:val="ForsideOverskrift"/>
                      </w:pPr>
                    </w:p>
                    <w:p w14:paraId="44D17D88" w14:textId="77777777" w:rsidR="00E2194A" w:rsidRDefault="00E2194A" w:rsidP="009A0FBB">
                      <w:pPr>
                        <w:pStyle w:val="ForsideOverskrift"/>
                      </w:pPr>
                    </w:p>
                    <w:p w14:paraId="33C9A226" w14:textId="77777777" w:rsidR="00E2194A" w:rsidRDefault="00E2194A" w:rsidP="009A0FBB">
                      <w:pPr>
                        <w:pStyle w:val="ForsideOverskrift"/>
                      </w:pPr>
                    </w:p>
                    <w:p w14:paraId="595E5A2E" w14:textId="77777777" w:rsidR="00E2194A" w:rsidRPr="008416F3" w:rsidRDefault="006642B3" w:rsidP="008A5922">
                      <w:pPr>
                        <w:pStyle w:val="ForsideOverskrift"/>
                      </w:pPr>
                      <w:r>
                        <w:t>Version 1.</w:t>
                      </w:r>
                      <w:r w:rsidR="00BA7493"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8059FE" w14:textId="77777777" w:rsidR="001130F3" w:rsidRDefault="001130F3" w:rsidP="001130F3">
      <w:pPr>
        <w:pStyle w:val="Heading1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54"/>
          <w:szCs w:val="54"/>
          <w:lang w:val="en-US" w:eastAsia="en-US"/>
        </w:rPr>
      </w:pPr>
      <w:r>
        <w:rPr>
          <w:rFonts w:ascii="Helvetica Neue" w:hAnsi="Helvetica Neue"/>
          <w:color w:val="333333"/>
          <w:sz w:val="54"/>
          <w:szCs w:val="54"/>
        </w:rPr>
        <w:lastRenderedPageBreak/>
        <w:t>CHTestSigningService</w:t>
      </w:r>
    </w:p>
    <w:p w14:paraId="03091C6D" w14:textId="77777777" w:rsidR="001130F3" w:rsidRDefault="001130F3" w:rsidP="001130F3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Context Handler Test Signing Service</w:t>
      </w:r>
    </w:p>
    <w:p w14:paraId="0F942917" w14:textId="77777777" w:rsidR="001130F3" w:rsidRDefault="001130F3" w:rsidP="001130F3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0" w:name="user-content-“introduction”"/>
      <w:bookmarkEnd w:id="0"/>
      <w:r>
        <w:rPr>
          <w:rFonts w:ascii="Helvetica Neue" w:hAnsi="Helvetica Neue"/>
          <w:color w:val="333333"/>
          <w:sz w:val="42"/>
          <w:szCs w:val="42"/>
        </w:rPr>
        <w:t>Introduction</w:t>
      </w:r>
    </w:p>
    <w:p w14:paraId="41F90045" w14:textId="77777777" w:rsidR="001130F3" w:rsidRDefault="001130F3" w:rsidP="001130F3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following document describes how to configure the Context Handler (CH) Test Signing Service. After completing this guide, the CH Test Signing Service will be configured.</w:t>
      </w:r>
    </w:p>
    <w:p w14:paraId="088C284B" w14:textId="77777777" w:rsidR="001130F3" w:rsidRDefault="001130F3" w:rsidP="001130F3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It is assumed that the reader is a .Net-developer knowledgeable in the technologies used to develop this .Net-based sample, including:</w:t>
      </w:r>
    </w:p>
    <w:p w14:paraId="03F274D4" w14:textId="77777777" w:rsidR="001130F3" w:rsidRDefault="001130F3" w:rsidP="001130F3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C#</w:t>
      </w:r>
    </w:p>
    <w:p w14:paraId="0778A99C" w14:textId="77777777" w:rsidR="001130F3" w:rsidRDefault="001130F3" w:rsidP="001130F3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Microsoft.Net framework v4.5</w:t>
      </w:r>
    </w:p>
    <w:p w14:paraId="3B0F68D0" w14:textId="77777777" w:rsidR="001130F3" w:rsidRDefault="001130F3" w:rsidP="001130F3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Microsoft Windows Server Operating System</w:t>
      </w:r>
    </w:p>
    <w:p w14:paraId="5934D4AB" w14:textId="77777777" w:rsidR="001130F3" w:rsidRDefault="001130F3" w:rsidP="001130F3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Microsoft Internet Information Systems (IIS)</w:t>
      </w:r>
    </w:p>
    <w:p w14:paraId="5ACF8D8B" w14:textId="77777777" w:rsidR="001130F3" w:rsidRDefault="001130F3" w:rsidP="001130F3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HTTP and HTTPS</w:t>
      </w:r>
    </w:p>
    <w:p w14:paraId="6775FD23" w14:textId="77777777" w:rsidR="001130F3" w:rsidRDefault="001130F3" w:rsidP="001130F3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X509v3 Certificates</w:t>
      </w:r>
    </w:p>
    <w:p w14:paraId="347D1A48" w14:textId="77777777" w:rsidR="001130F3" w:rsidRDefault="001130F3" w:rsidP="001130F3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1" w:name="user-content-“setup”"/>
      <w:bookmarkEnd w:id="1"/>
      <w:r>
        <w:rPr>
          <w:rFonts w:ascii="Helvetica Neue" w:hAnsi="Helvetica Neue"/>
          <w:color w:val="333333"/>
          <w:sz w:val="42"/>
          <w:szCs w:val="42"/>
        </w:rPr>
        <w:t>Setup</w:t>
      </w:r>
    </w:p>
    <w:p w14:paraId="3E660B95" w14:textId="77777777" w:rsidR="001130F3" w:rsidRDefault="001130F3" w:rsidP="001130F3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To use this sample do the following:</w:t>
      </w:r>
    </w:p>
    <w:p w14:paraId="6BD71B48" w14:textId="77777777" w:rsidR="001130F3" w:rsidRDefault="001130F3" w:rsidP="001130F3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Either clone the repository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2" w:history="1">
        <w:r>
          <w:rPr>
            <w:rStyle w:val="Hyperlink"/>
            <w:rFonts w:ascii="Helvetica Neue" w:hAnsi="Helvetica Neue"/>
            <w:color w:val="4078C0"/>
          </w:rPr>
          <w:t>https://github.com/Safewhere/CHTestSigningService.git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C:\CHTestSigningService</w:t>
      </w:r>
      <w:r>
        <w:rPr>
          <w:rFonts w:ascii="Helvetica Neue" w:hAnsi="Helvetica Neue"/>
          <w:color w:val="333333"/>
        </w:rPr>
        <w:t>, or unpack the provided zip-file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CHTestSigningService.zip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C:\CHTestSigningService</w:t>
      </w:r>
      <w:r>
        <w:rPr>
          <w:rFonts w:ascii="Helvetica Neue" w:hAnsi="Helvetica Neue"/>
          <w:color w:val="333333"/>
        </w:rPr>
        <w:t>.</w:t>
      </w:r>
    </w:p>
    <w:p w14:paraId="363E964A" w14:textId="77777777" w:rsidR="001130F3" w:rsidRDefault="001130F3" w:rsidP="001130F3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C:\CHTestSigningService\Kombit.Samples.CHTestSigningService.sln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in Visual Studio, and build the solution.</w:t>
      </w:r>
    </w:p>
    <w:p w14:paraId="1A18558C" w14:textId="77777777" w:rsidR="001130F3" w:rsidRDefault="001130F3" w:rsidP="001130F3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Make sure an SSL certificate that covers the DNS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chtestsigningservice.projekt-stoettesystemerne.dk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is present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certificate store.</w:t>
      </w:r>
    </w:p>
    <w:p w14:paraId="3296AC55" w14:textId="77777777" w:rsidR="001130F3" w:rsidRDefault="001130F3" w:rsidP="001130F3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Open the Hosts-file, and map the DNS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chtestsigningservice.projekt-stoettesystemerne.dk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127.0.0.1</w:t>
      </w:r>
      <w:r>
        <w:rPr>
          <w:rFonts w:ascii="Helvetica Neue" w:hAnsi="Helvetica Neue"/>
          <w:color w:val="333333"/>
        </w:rPr>
        <w:t>.</w:t>
      </w:r>
    </w:p>
    <w:p w14:paraId="595E15DD" w14:textId="77777777" w:rsidR="001130F3" w:rsidRDefault="001130F3" w:rsidP="001130F3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Create a new IIS web application:</w:t>
      </w:r>
    </w:p>
    <w:p w14:paraId="0979A916" w14:textId="77777777" w:rsidR="001130F3" w:rsidRDefault="001130F3" w:rsidP="001130F3">
      <w:pPr>
        <w:numPr>
          <w:ilvl w:val="1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Site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chtestsigningservice.projekt-stoettesystemerne.dk</w:t>
      </w:r>
    </w:p>
    <w:p w14:paraId="1B5876C1" w14:textId="77777777" w:rsidR="001130F3" w:rsidRDefault="001130F3" w:rsidP="001130F3">
      <w:pPr>
        <w:numPr>
          <w:ilvl w:val="1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Physical path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C:\CHTestSigningService\Kombit.Samples.CHTestSigningService</w:t>
      </w:r>
    </w:p>
    <w:p w14:paraId="2BD081B6" w14:textId="77777777" w:rsidR="001130F3" w:rsidRDefault="001130F3" w:rsidP="001130F3">
      <w:pPr>
        <w:numPr>
          <w:ilvl w:val="1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Binding type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HTTPS</w:t>
      </w:r>
    </w:p>
    <w:p w14:paraId="790CF469" w14:textId="77777777" w:rsidR="001130F3" w:rsidRDefault="001130F3" w:rsidP="001130F3">
      <w:pPr>
        <w:numPr>
          <w:ilvl w:val="1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Host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chtestsigningservice.projekt-stoettesystemerne.dk</w:t>
      </w:r>
    </w:p>
    <w:p w14:paraId="0109636C" w14:textId="77777777" w:rsidR="001130F3" w:rsidRDefault="001130F3" w:rsidP="001130F3">
      <w:pPr>
        <w:numPr>
          <w:ilvl w:val="1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Select an appropriate SSL certificate, that matches the host name chosen in the previous step</w:t>
      </w:r>
    </w:p>
    <w:p w14:paraId="6037E2B3" w14:textId="77777777" w:rsidR="001130F3" w:rsidRDefault="001130F3" w:rsidP="001130F3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Grant the application pool identity for the web application read and execute permissions 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C:\CHTestSigningService\</w:t>
      </w:r>
    </w:p>
    <w:p w14:paraId="5B00DD45" w14:textId="77777777" w:rsidR="001130F3" w:rsidRDefault="001130F3" w:rsidP="001130F3">
      <w:pPr>
        <w:numPr>
          <w:ilvl w:val="0"/>
          <w:numId w:val="18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Import the certificate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C:\CHTestSigningService\Certificates\certificate.p12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Fonts w:ascii="Helvetica Neue" w:hAnsi="Helvetica Neue"/>
          <w:color w:val="333333"/>
        </w:rPr>
        <w:t>.</w:t>
      </w:r>
    </w:p>
    <w:p w14:paraId="4B35891E" w14:textId="77777777" w:rsidR="001130F3" w:rsidRDefault="001130F3" w:rsidP="001130F3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Assign the application pool identity for the web application read permissions to the private key for the certificate imported in the previous step.</w:t>
      </w:r>
    </w:p>
    <w:p w14:paraId="5FDA10B3" w14:textId="77777777" w:rsidR="001130F3" w:rsidRDefault="001130F3" w:rsidP="001130F3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 a browser and point it to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3" w:history="1">
        <w:r>
          <w:rPr>
            <w:rStyle w:val="Hyperlink"/>
            <w:rFonts w:ascii="Helvetica Neue" w:hAnsi="Helvetica Neue"/>
            <w:color w:val="4078C0"/>
          </w:rPr>
          <w:t>https://chtestsigningservice.projekt-stoettesystemerne.dk</w:t>
        </w:r>
      </w:hyperlink>
    </w:p>
    <w:p w14:paraId="4BBF83D6" w14:textId="77777777" w:rsidR="001130F3" w:rsidRDefault="001130F3" w:rsidP="001130F3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2" w:name="user-content-“configuration”"/>
      <w:bookmarkEnd w:id="2"/>
      <w:r>
        <w:rPr>
          <w:rFonts w:ascii="Helvetica Neue" w:hAnsi="Helvetica Neue"/>
          <w:color w:val="333333"/>
          <w:sz w:val="42"/>
          <w:szCs w:val="42"/>
        </w:rPr>
        <w:t>Configuration Parameters</w:t>
      </w:r>
    </w:p>
    <w:p w14:paraId="0D31764C" w14:textId="77777777" w:rsidR="001130F3" w:rsidRDefault="001130F3" w:rsidP="001130F3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 few properties in the configuration file, web.config, for CHTestSigningService may need to be updated. The configuration file is located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C:\CHTestSigningService\Kombit.Samples.CHTestSigningService\web.config</w:t>
      </w:r>
      <w:r>
        <w:rPr>
          <w:rFonts w:ascii="Helvetica Neue" w:hAnsi="Helvetica Neue"/>
          <w:color w:val="333333"/>
        </w:rPr>
        <w:t>.</w:t>
      </w:r>
    </w:p>
    <w:p w14:paraId="3D93F503" w14:textId="77777777" w:rsidR="001130F3" w:rsidRDefault="001130F3" w:rsidP="001130F3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following parameters can be changed:</w:t>
      </w:r>
    </w:p>
    <w:p w14:paraId="702B3ECA" w14:textId="77777777" w:rsidR="001130F3" w:rsidRDefault="001130F3" w:rsidP="001130F3">
      <w:pPr>
        <w:numPr>
          <w:ilvl w:val="0"/>
          <w:numId w:val="19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SigningCertificateThumbprint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The thumbprint of a certificate with private key that is used to sign the updated token. The certificate must exist in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Fonts w:ascii="Helvetica Neue" w:hAnsi="Helvetica Neue"/>
          <w:color w:val="333333"/>
        </w:rPr>
        <w:t>.</w:t>
      </w:r>
    </w:p>
    <w:p w14:paraId="4614CF42" w14:textId="77777777" w:rsidR="001130F3" w:rsidRDefault="001130F3" w:rsidP="001130F3">
      <w:pPr>
        <w:numPr>
          <w:ilvl w:val="0"/>
          <w:numId w:val="19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serilog:minimum-level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Specifies the level of logging. Log files are stored in 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Logs\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folder.</w:t>
      </w:r>
    </w:p>
    <w:p w14:paraId="275FE4D4" w14:textId="77777777" w:rsidR="001130F3" w:rsidRDefault="001130F3" w:rsidP="001130F3">
      <w:pPr>
        <w:numPr>
          <w:ilvl w:val="0"/>
          <w:numId w:val="19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Style w:val="HTMLCode"/>
          <w:rFonts w:ascii="Consolas" w:hAnsi="Consolas"/>
          <w:color w:val="333333"/>
        </w:rPr>
        <w:t>owin:AutomaticAppStartup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Tell the application that it should use OWIN middleware when hosting under IIS. This setting should be true.</w:t>
      </w:r>
    </w:p>
    <w:p w14:paraId="24DA684B" w14:textId="77777777" w:rsidR="001130F3" w:rsidRDefault="001130F3" w:rsidP="001130F3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lastRenderedPageBreak/>
        <w:t>API Documentation</w:t>
      </w:r>
    </w:p>
    <w:p w14:paraId="69DFBF77" w14:textId="77777777" w:rsidR="001130F3" w:rsidRDefault="001130F3" w:rsidP="001130F3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service supports an interactive API documentation based on Swagger 2.0 (Open API) specification.</w:t>
      </w:r>
    </w:p>
    <w:p w14:paraId="47C1173D" w14:textId="77777777" w:rsidR="001130F3" w:rsidRDefault="001130F3" w:rsidP="001130F3">
      <w:pPr>
        <w:pStyle w:val="NormalWeb"/>
        <w:spacing w:before="0" w:beforeAutospacing="0" w:after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After setting up the application, open the 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Content\api-docs.json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file and change the "basePath":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/{application endpoint}/api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setting 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/api/</w:t>
      </w:r>
    </w:p>
    <w:p w14:paraId="4ACE4A9A" w14:textId="77777777" w:rsidR="004968B9" w:rsidRPr="00740C7C" w:rsidRDefault="004968B9" w:rsidP="004968B9">
      <w:bookmarkStart w:id="3" w:name="_GoBack"/>
      <w:bookmarkEnd w:id="3"/>
    </w:p>
    <w:p w14:paraId="6710E13E" w14:textId="77777777" w:rsidR="00B6456E" w:rsidRPr="004968B9" w:rsidRDefault="00BA7493" w:rsidP="004968B9">
      <w:pPr>
        <w:rPr>
          <w:rFonts w:cs="Arial"/>
          <w:color w:val="222222"/>
          <w:sz w:val="19"/>
          <w:szCs w:val="19"/>
          <w:shd w:val="clear" w:color="auto" w:fill="FFFFFF"/>
          <w:lang w:val="en-US"/>
        </w:rPr>
      </w:pPr>
      <w:r w:rsidRPr="004968B9">
        <w:rPr>
          <w:lang w:val="en-US"/>
        </w:rPr>
        <w:t xml:space="preserve"> </w:t>
      </w:r>
    </w:p>
    <w:sectPr w:rsidR="00B6456E" w:rsidRPr="004968B9" w:rsidSect="00A258C3">
      <w:headerReference w:type="even" r:id="rId14"/>
      <w:headerReference w:type="default" r:id="rId15"/>
      <w:headerReference w:type="first" r:id="rId16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C198B" w14:textId="77777777" w:rsidR="002A744D" w:rsidRDefault="002A744D">
      <w:r>
        <w:separator/>
      </w:r>
    </w:p>
  </w:endnote>
  <w:endnote w:type="continuationSeparator" w:id="0">
    <w:p w14:paraId="3AFD1B08" w14:textId="77777777" w:rsidR="002A744D" w:rsidRDefault="002A7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627F84B" w14:textId="77777777" w:rsidR="00E2194A" w:rsidRPr="00A258C3" w:rsidRDefault="00E2194A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3F7EB6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3F7EB6" w:rsidRPr="00A258C3">
      <w:rPr>
        <w:rStyle w:val="PageNumber"/>
        <w:sz w:val="16"/>
        <w:szCs w:val="16"/>
      </w:rPr>
      <w:fldChar w:fldCharType="separate"/>
    </w:r>
    <w:r w:rsidR="001130F3">
      <w:rPr>
        <w:rStyle w:val="PageNumber"/>
        <w:noProof/>
        <w:sz w:val="16"/>
        <w:szCs w:val="16"/>
      </w:rPr>
      <w:t>2</w:t>
    </w:r>
    <w:r w:rsidR="003F7EB6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3F7EB6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3F7EB6" w:rsidRPr="00A258C3">
      <w:rPr>
        <w:rStyle w:val="PageNumber"/>
        <w:sz w:val="16"/>
        <w:szCs w:val="16"/>
      </w:rPr>
      <w:fldChar w:fldCharType="separate"/>
    </w:r>
    <w:r w:rsidR="001130F3">
      <w:rPr>
        <w:rStyle w:val="PageNumber"/>
        <w:noProof/>
        <w:sz w:val="16"/>
        <w:szCs w:val="16"/>
      </w:rPr>
      <w:t>4</w:t>
    </w:r>
    <w:r w:rsidR="003F7EB6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3D2B9" w14:textId="77777777" w:rsidR="002A744D" w:rsidRDefault="002A744D">
      <w:r>
        <w:separator/>
      </w:r>
    </w:p>
  </w:footnote>
  <w:footnote w:type="continuationSeparator" w:id="0">
    <w:p w14:paraId="3732A7FF" w14:textId="77777777" w:rsidR="002A744D" w:rsidRDefault="002A74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843BE7" w14:textId="77777777" w:rsidR="00E2194A" w:rsidRDefault="002A744D">
    <w:pPr>
      <w:pStyle w:val="Header"/>
    </w:pPr>
    <w:r>
      <w:rPr>
        <w:noProof/>
      </w:rPr>
      <w:pict w14:anchorId="7AC2F72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68A0B4" w14:textId="77777777" w:rsidR="00E2194A" w:rsidRPr="00221E8E" w:rsidRDefault="002A744D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24903EB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4CC24765" wp14:editId="5439DCE2">
              <wp:simplePos x="0" y="0"/>
              <wp:positionH relativeFrom="page">
                <wp:posOffset>180340</wp:posOffset>
              </wp:positionH>
              <wp:positionV relativeFrom="page">
                <wp:posOffset>673100</wp:posOffset>
              </wp:positionV>
              <wp:extent cx="4075430" cy="71755"/>
              <wp:effectExtent l="0" t="0" r="1905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5430" cy="7175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130CC" w14:textId="77777777" w:rsidR="00E2194A" w:rsidRDefault="00E2194A" w:rsidP="00E7020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24765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0" o:spid="_x0000_s1027" type="#_x0000_t202" style="position:absolute;left:0;text-align:left;margin-left:14.2pt;margin-top:53pt;width:320.9pt;height:5.6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" fillcolor="#6579ae" stroked="f">
              <v:textbox>
                <w:txbxContent>
                  <w:p w14:paraId="5ED130CC" w14:textId="77777777" w:rsidR="00E2194A" w:rsidRDefault="00E2194A" w:rsidP="00E7020F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 wp14:anchorId="4ADBB938" wp14:editId="6A5D817E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29EA0C8F" w14:textId="77777777" w:rsidR="00E2194A" w:rsidRDefault="00E2194A" w:rsidP="00E7020F">
    <w:pPr>
      <w:pStyle w:val="Header"/>
      <w:ind w:left="-540"/>
    </w:pPr>
  </w:p>
  <w:p w14:paraId="12F08465" w14:textId="77777777" w:rsidR="00E2194A" w:rsidRPr="00E7020F" w:rsidRDefault="00E2194A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AFCD00" w14:textId="77777777" w:rsidR="00E2194A" w:rsidRDefault="002A744D">
    <w:pPr>
      <w:pStyle w:val="Header"/>
    </w:pPr>
    <w:r>
      <w:rPr>
        <w:noProof/>
      </w:rPr>
      <w:pict w14:anchorId="203DAB0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2194A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 wp14:anchorId="78D7B0E4" wp14:editId="05AA0A40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6757F09F" wp14:editId="33B6E68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0AB63F3B" wp14:editId="0CA475C8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 wp14:anchorId="1C4727BD" wp14:editId="70CC4C5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68994E70" wp14:editId="5C631EBD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619F22C2" wp14:editId="31054E1C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339255A6" wp14:editId="0FEC941B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01FA7846" wp14:editId="00E4CC3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647AB843" wp14:editId="52FBDD37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 wp14:anchorId="23626FE2" wp14:editId="126AEFF8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2B84BFC8" wp14:editId="1EBE2876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022F151" wp14:editId="5790579D">
              <wp:simplePos x="0" y="0"/>
              <wp:positionH relativeFrom="column">
                <wp:posOffset>0</wp:posOffset>
              </wp:positionH>
              <wp:positionV relativeFrom="paragraph">
                <wp:posOffset>2048510</wp:posOffset>
              </wp:positionV>
              <wp:extent cx="3657600" cy="226695"/>
              <wp:effectExtent l="3175" t="3175" r="0" b="0"/>
              <wp:wrapNone/>
              <wp:docPr id="39" name="Tekstboks: GLOBETEA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D3E13" w14:textId="77777777" w:rsidR="00E2194A" w:rsidRPr="005546C2" w:rsidRDefault="00E2194A" w:rsidP="005546C2">
                          <w:pPr>
                            <w:pStyle w:val="GlobeteamNavnetrk"/>
                            <w:ind w:left="0"/>
                          </w:pPr>
                          <w:r w:rsidRPr="005546C2">
                            <w:t>GLOBETEAM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22F151" id="_x0000_t202" coordsize="21600,21600" o:spt="202" path="m0,0l0,21600,21600,21600,21600,0xe">
              <v:stroke joinstyle="miter"/>
              <v:path gradientshapeok="t" o:connecttype="rect"/>
            </v:shapetype>
            <v:shape id="Tekstboks_x003a__x0020_GLOBETEAM" o:spid="_x0000_s1028" type="#_x0000_t202" style="position:absolute;margin-left:0;margin-top:161.3pt;width:4in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" filled="f" stroked="f">
              <v:textbox inset="0,0,0,0">
                <w:txbxContent>
                  <w:p w14:paraId="226D3E13" w14:textId="77777777" w:rsidR="00E2194A" w:rsidRPr="005546C2" w:rsidRDefault="00E2194A" w:rsidP="005546C2">
                    <w:pPr>
                      <w:pStyle w:val="GlobeteamNavnetrk"/>
                      <w:ind w:left="0"/>
                    </w:pPr>
                    <w:r w:rsidRPr="005546C2">
                      <w:t>GLOBETEAM</w:t>
                    </w:r>
                  </w:p>
                </w:txbxContent>
              </v:textbox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77DFBCD" wp14:editId="1731C091">
              <wp:simplePos x="0" y="0"/>
              <wp:positionH relativeFrom="page">
                <wp:posOffset>3384550</wp:posOffset>
              </wp:positionH>
              <wp:positionV relativeFrom="page">
                <wp:posOffset>3672205</wp:posOffset>
              </wp:positionV>
              <wp:extent cx="3707765" cy="179705"/>
              <wp:effectExtent l="3175" t="0" r="381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17970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2E15B5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DFBCD" id="Text_x0020_Box_x0020_35" o:spid="_x0000_s1029" type="#_x0000_t202" style="position:absolute;margin-left:266.5pt;margin-top:289.15pt;width:291.95pt;height:14.1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" fillcolor="#6579ae" stroked="f">
              <v:textbox>
                <w:txbxContent>
                  <w:p w14:paraId="332E15B5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6AB52D06" wp14:editId="438D41C8">
              <wp:simplePos x="0" y="0"/>
              <wp:positionH relativeFrom="page">
                <wp:posOffset>3384550</wp:posOffset>
              </wp:positionH>
              <wp:positionV relativeFrom="page">
                <wp:posOffset>5292725</wp:posOffset>
              </wp:positionV>
              <wp:extent cx="3707765" cy="431800"/>
              <wp:effectExtent l="3175" t="0" r="3810" b="0"/>
              <wp:wrapNone/>
              <wp:docPr id="3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43180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09B981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52D06" id="Text_x0020_Box_x0020_34" o:spid="_x0000_s1030" type="#_x0000_t202" style="position:absolute;margin-left:266.5pt;margin-top:416.75pt;width:291.95pt;height:34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" fillcolor="#6579ae" stroked="f">
              <v:textbox>
                <w:txbxContent>
                  <w:p w14:paraId="4609B981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D216023" wp14:editId="2471E753">
              <wp:simplePos x="0" y="0"/>
              <wp:positionH relativeFrom="page">
                <wp:posOffset>3384550</wp:posOffset>
              </wp:positionH>
              <wp:positionV relativeFrom="page">
                <wp:posOffset>4392295</wp:posOffset>
              </wp:positionV>
              <wp:extent cx="3707765" cy="288290"/>
              <wp:effectExtent l="3175" t="1270" r="3810" b="0"/>
              <wp:wrapNone/>
              <wp:docPr id="3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28829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E99A7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16023" id="Text_x0020_Box_x0020_33" o:spid="_x0000_s1031" type="#_x0000_t202" style="position:absolute;margin-left:266.5pt;margin-top:345.85pt;width:291.9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" fillcolor="#6579ae" stroked="f">
              <v:textbox>
                <w:txbxContent>
                  <w:p w14:paraId="6F9E99A7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40C40F01" wp14:editId="3C806784">
              <wp:simplePos x="0" y="0"/>
              <wp:positionH relativeFrom="page">
                <wp:posOffset>3384550</wp:posOffset>
              </wp:positionH>
              <wp:positionV relativeFrom="page">
                <wp:posOffset>2718435</wp:posOffset>
              </wp:positionV>
              <wp:extent cx="3707765" cy="107950"/>
              <wp:effectExtent l="3175" t="3810" r="3810" b="2540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10795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90B3D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40F01" id="Text_x0020_Box_x0020_32" o:spid="_x0000_s1032" type="#_x0000_t202" style="position:absolute;margin-left:266.5pt;margin-top:214.05pt;width:291.95pt;height:8.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" fillcolor="#6579ae" stroked="f">
              <v:textbox>
                <w:txbxContent>
                  <w:p w14:paraId="7E690B3D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762A642" w14:textId="77777777" w:rsidR="00E2194A" w:rsidRDefault="002A744D">
    <w:pPr>
      <w:pStyle w:val="Header"/>
    </w:pPr>
    <w:r>
      <w:rPr>
        <w:noProof/>
      </w:rPr>
      <w:pict w14:anchorId="250FF7B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8C2192C" w14:textId="77777777" w:rsidR="00E2194A" w:rsidRDefault="002A744D">
    <w:pPr>
      <w:pStyle w:val="Header"/>
    </w:pPr>
    <w:r>
      <w:rPr>
        <w:noProof/>
      </w:rPr>
      <w:pict w14:anchorId="709FDDC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9B4891E" w14:textId="77777777" w:rsidR="00E2194A" w:rsidRPr="00221E8E" w:rsidRDefault="002A744D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400B3BF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7488" behindDoc="0" locked="1" layoutInCell="1" allowOverlap="1" wp14:anchorId="0A090A97" wp14:editId="17E806BE">
              <wp:simplePos x="0" y="0"/>
              <wp:positionH relativeFrom="page">
                <wp:posOffset>180340</wp:posOffset>
              </wp:positionH>
              <wp:positionV relativeFrom="page">
                <wp:posOffset>673100</wp:posOffset>
              </wp:positionV>
              <wp:extent cx="4075430" cy="71755"/>
              <wp:effectExtent l="0" t="0" r="1905" b="0"/>
              <wp:wrapNone/>
              <wp:docPr id="3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5430" cy="7175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829CF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90A97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0" o:spid="_x0000_s1033" type="#_x0000_t202" style="position:absolute;left:0;text-align:left;margin-left:14.2pt;margin-top:53pt;width:320.9pt;height:5.6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" fillcolor="#6579ae" stroked="f">
              <v:textbox>
                <w:txbxContent>
                  <w:p w14:paraId="3C9829CF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6464" behindDoc="0" locked="1" layoutInCell="1" allowOverlap="1" wp14:anchorId="3B57703B" wp14:editId="24794CAB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560070" cy="431800"/>
              <wp:effectExtent l="0" t="1905" r="2540" b="4445"/>
              <wp:wrapNone/>
              <wp:docPr id="3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43180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1BD3A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57703B" id="Text_x0020_Box_x0020_28" o:spid="_x0000_s1034" type="#_x0000_t202" style="position:absolute;left:0;text-align:left;margin-left:14.2pt;margin-top:280.65pt;width:44.1pt;height:34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" fillcolor="#6579ae" stroked="f">
              <v:textbox>
                <w:txbxContent>
                  <w:p w14:paraId="7BC1BD3A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5440" behindDoc="0" locked="1" layoutInCell="1" allowOverlap="1" wp14:anchorId="5C7F0FAA" wp14:editId="1188DAE8">
              <wp:simplePos x="0" y="0"/>
              <wp:positionH relativeFrom="page">
                <wp:posOffset>180340</wp:posOffset>
              </wp:positionH>
              <wp:positionV relativeFrom="page">
                <wp:posOffset>2844165</wp:posOffset>
              </wp:positionV>
              <wp:extent cx="560070" cy="288290"/>
              <wp:effectExtent l="0" t="0" r="2540" b="1270"/>
              <wp:wrapNone/>
              <wp:docPr id="2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28829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8EA48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F0FAA" id="Text_x0020_Box_x0020_27" o:spid="_x0000_s1035" type="#_x0000_t202" style="position:absolute;left:0;text-align:left;margin-left:14.2pt;margin-top:223.95pt;width:44.1pt;height:22.7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" fillcolor="#6579ae" stroked="f">
              <v:textbox>
                <w:txbxContent>
                  <w:p w14:paraId="6018EA48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4A42AA35" wp14:editId="7A88885F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3392" behindDoc="0" locked="1" layoutInCell="1" allowOverlap="1" wp14:anchorId="62E48B89" wp14:editId="74C9FDAE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60070" cy="179705"/>
              <wp:effectExtent l="0" t="0" r="2540" b="3175"/>
              <wp:wrapNone/>
              <wp:docPr id="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17970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67092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48B89" id="Text_x0020_Box_x0020_25" o:spid="_x0000_s1036" type="#_x0000_t202" style="position:absolute;left:0;text-align:left;margin-left:14.2pt;margin-top:170.1pt;width:44.1pt;height:14.1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" fillcolor="#6579ae" stroked="f">
              <v:textbox>
                <w:txbxContent>
                  <w:p w14:paraId="66D67092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6DFD05C2" w14:textId="77777777" w:rsidR="00E2194A" w:rsidRDefault="00E2194A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CD3E14"/>
    <w:multiLevelType w:val="hybridMultilevel"/>
    <w:tmpl w:val="7D36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E6162"/>
    <w:multiLevelType w:val="multilevel"/>
    <w:tmpl w:val="85C2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B1A6A"/>
    <w:multiLevelType w:val="hybridMultilevel"/>
    <w:tmpl w:val="071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1242E"/>
    <w:multiLevelType w:val="hybridMultilevel"/>
    <w:tmpl w:val="ADD4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805B4"/>
    <w:multiLevelType w:val="hybridMultilevel"/>
    <w:tmpl w:val="CF5476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2E202FFE"/>
    <w:multiLevelType w:val="multilevel"/>
    <w:tmpl w:val="A824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C562C"/>
    <w:multiLevelType w:val="hybridMultilevel"/>
    <w:tmpl w:val="7382DC72"/>
    <w:lvl w:ilvl="0" w:tplc="518A6A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1A3077"/>
    <w:multiLevelType w:val="hybridMultilevel"/>
    <w:tmpl w:val="FE56B9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5BCD06B4"/>
    <w:multiLevelType w:val="multilevel"/>
    <w:tmpl w:val="BDF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2C2438"/>
    <w:multiLevelType w:val="hybridMultilevel"/>
    <w:tmpl w:val="BCCEB71E"/>
    <w:lvl w:ilvl="0" w:tplc="C75C94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82783"/>
    <w:multiLevelType w:val="hybridMultilevel"/>
    <w:tmpl w:val="F43684D2"/>
    <w:lvl w:ilvl="0" w:tplc="9E7C6434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6FC0657A"/>
    <w:multiLevelType w:val="hybridMultilevel"/>
    <w:tmpl w:val="EA74FA24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C6490"/>
    <w:multiLevelType w:val="hybridMultilevel"/>
    <w:tmpl w:val="8B90A02A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6"/>
  </w:num>
  <w:num w:numId="5">
    <w:abstractNumId w:val="12"/>
  </w:num>
  <w:num w:numId="6">
    <w:abstractNumId w:val="13"/>
  </w:num>
  <w:num w:numId="7">
    <w:abstractNumId w:val="18"/>
  </w:num>
  <w:num w:numId="8">
    <w:abstractNumId w:val="16"/>
  </w:num>
  <w:num w:numId="9">
    <w:abstractNumId w:val="1"/>
  </w:num>
  <w:num w:numId="10">
    <w:abstractNumId w:val="15"/>
  </w:num>
  <w:num w:numId="11">
    <w:abstractNumId w:val="10"/>
  </w:num>
  <w:num w:numId="12">
    <w:abstractNumId w:val="7"/>
  </w:num>
  <w:num w:numId="13">
    <w:abstractNumId w:val="14"/>
  </w:num>
  <w:num w:numId="14">
    <w:abstractNumId w:val="4"/>
  </w:num>
  <w:num w:numId="15">
    <w:abstractNumId w:val="5"/>
  </w:num>
  <w:num w:numId="16">
    <w:abstractNumId w:val="9"/>
  </w:num>
  <w:num w:numId="17">
    <w:abstractNumId w:val="2"/>
  </w:num>
  <w:num w:numId="18">
    <w:abstractNumId w:val="8"/>
  </w:num>
  <w:num w:numId="19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1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F0"/>
    <w:rsid w:val="0000133E"/>
    <w:rsid w:val="000055C8"/>
    <w:rsid w:val="0001195F"/>
    <w:rsid w:val="00014E1D"/>
    <w:rsid w:val="00015D3C"/>
    <w:rsid w:val="00016D37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5859"/>
    <w:rsid w:val="00067507"/>
    <w:rsid w:val="00070068"/>
    <w:rsid w:val="00074D92"/>
    <w:rsid w:val="00076575"/>
    <w:rsid w:val="0008608D"/>
    <w:rsid w:val="0009070F"/>
    <w:rsid w:val="00094BDA"/>
    <w:rsid w:val="0009670C"/>
    <w:rsid w:val="00096946"/>
    <w:rsid w:val="00097A58"/>
    <w:rsid w:val="000A1D0F"/>
    <w:rsid w:val="000A2DBC"/>
    <w:rsid w:val="000A35DF"/>
    <w:rsid w:val="000A7571"/>
    <w:rsid w:val="000A78B6"/>
    <w:rsid w:val="000B3E35"/>
    <w:rsid w:val="000B7DE3"/>
    <w:rsid w:val="000C284B"/>
    <w:rsid w:val="000C46AF"/>
    <w:rsid w:val="000C4D7F"/>
    <w:rsid w:val="000D184F"/>
    <w:rsid w:val="000D1B9F"/>
    <w:rsid w:val="000D3787"/>
    <w:rsid w:val="000D51A1"/>
    <w:rsid w:val="000D540D"/>
    <w:rsid w:val="000E3588"/>
    <w:rsid w:val="000E6A8C"/>
    <w:rsid w:val="000F1968"/>
    <w:rsid w:val="000F5170"/>
    <w:rsid w:val="000F5472"/>
    <w:rsid w:val="001013D3"/>
    <w:rsid w:val="00101F6E"/>
    <w:rsid w:val="00102DB9"/>
    <w:rsid w:val="00102FEB"/>
    <w:rsid w:val="001038E5"/>
    <w:rsid w:val="00112454"/>
    <w:rsid w:val="0011265C"/>
    <w:rsid w:val="001130F3"/>
    <w:rsid w:val="00114B25"/>
    <w:rsid w:val="00116ECF"/>
    <w:rsid w:val="001234E2"/>
    <w:rsid w:val="00123B0B"/>
    <w:rsid w:val="00125F70"/>
    <w:rsid w:val="001261D9"/>
    <w:rsid w:val="001322A2"/>
    <w:rsid w:val="001324D5"/>
    <w:rsid w:val="00133557"/>
    <w:rsid w:val="001363DC"/>
    <w:rsid w:val="001370E5"/>
    <w:rsid w:val="0014071C"/>
    <w:rsid w:val="00141ADD"/>
    <w:rsid w:val="00156EA7"/>
    <w:rsid w:val="00156F13"/>
    <w:rsid w:val="00160F8B"/>
    <w:rsid w:val="001625CF"/>
    <w:rsid w:val="001638EC"/>
    <w:rsid w:val="001642C4"/>
    <w:rsid w:val="001677FE"/>
    <w:rsid w:val="001701F9"/>
    <w:rsid w:val="00171E14"/>
    <w:rsid w:val="0017398A"/>
    <w:rsid w:val="00174D86"/>
    <w:rsid w:val="0018514F"/>
    <w:rsid w:val="00191481"/>
    <w:rsid w:val="00192F63"/>
    <w:rsid w:val="00194A18"/>
    <w:rsid w:val="001A334C"/>
    <w:rsid w:val="001A3E19"/>
    <w:rsid w:val="001A4237"/>
    <w:rsid w:val="001A4E51"/>
    <w:rsid w:val="001B28EC"/>
    <w:rsid w:val="001B3E4F"/>
    <w:rsid w:val="001B68D5"/>
    <w:rsid w:val="001C6B9E"/>
    <w:rsid w:val="001C7B18"/>
    <w:rsid w:val="001D5EBC"/>
    <w:rsid w:val="001E5B2B"/>
    <w:rsid w:val="001F115A"/>
    <w:rsid w:val="001F11AA"/>
    <w:rsid w:val="001F1DDF"/>
    <w:rsid w:val="002003B4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5585"/>
    <w:rsid w:val="00230350"/>
    <w:rsid w:val="002317AD"/>
    <w:rsid w:val="00232FE6"/>
    <w:rsid w:val="0023359B"/>
    <w:rsid w:val="00237293"/>
    <w:rsid w:val="0024007D"/>
    <w:rsid w:val="00242AE4"/>
    <w:rsid w:val="0024783A"/>
    <w:rsid w:val="00251302"/>
    <w:rsid w:val="00251916"/>
    <w:rsid w:val="00254E2B"/>
    <w:rsid w:val="00255E7D"/>
    <w:rsid w:val="00256458"/>
    <w:rsid w:val="00260CCF"/>
    <w:rsid w:val="00262903"/>
    <w:rsid w:val="00263DD6"/>
    <w:rsid w:val="00264A07"/>
    <w:rsid w:val="0026543D"/>
    <w:rsid w:val="00265C99"/>
    <w:rsid w:val="00265E3F"/>
    <w:rsid w:val="00266327"/>
    <w:rsid w:val="00271F90"/>
    <w:rsid w:val="0028527E"/>
    <w:rsid w:val="00293CA0"/>
    <w:rsid w:val="002A4627"/>
    <w:rsid w:val="002A744D"/>
    <w:rsid w:val="002B45FD"/>
    <w:rsid w:val="002B5B30"/>
    <w:rsid w:val="002C477B"/>
    <w:rsid w:val="002D2094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E47"/>
    <w:rsid w:val="002F23D4"/>
    <w:rsid w:val="002F42BA"/>
    <w:rsid w:val="002F572C"/>
    <w:rsid w:val="002F6CF7"/>
    <w:rsid w:val="00302D97"/>
    <w:rsid w:val="003030F1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E11"/>
    <w:rsid w:val="00376167"/>
    <w:rsid w:val="003812F6"/>
    <w:rsid w:val="003841ED"/>
    <w:rsid w:val="00387178"/>
    <w:rsid w:val="00387350"/>
    <w:rsid w:val="003877B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52BC"/>
    <w:rsid w:val="003C08AB"/>
    <w:rsid w:val="003C193F"/>
    <w:rsid w:val="003C2FAF"/>
    <w:rsid w:val="003C3A7B"/>
    <w:rsid w:val="003C5169"/>
    <w:rsid w:val="003D22F6"/>
    <w:rsid w:val="003D3840"/>
    <w:rsid w:val="003D64EA"/>
    <w:rsid w:val="003D704D"/>
    <w:rsid w:val="003D74BD"/>
    <w:rsid w:val="003E1328"/>
    <w:rsid w:val="003E746B"/>
    <w:rsid w:val="003F1375"/>
    <w:rsid w:val="003F3C4C"/>
    <w:rsid w:val="003F67DF"/>
    <w:rsid w:val="003F7452"/>
    <w:rsid w:val="003F7EB6"/>
    <w:rsid w:val="004075F3"/>
    <w:rsid w:val="004102F1"/>
    <w:rsid w:val="0041051F"/>
    <w:rsid w:val="00413175"/>
    <w:rsid w:val="0042107C"/>
    <w:rsid w:val="00423732"/>
    <w:rsid w:val="00424F92"/>
    <w:rsid w:val="00426195"/>
    <w:rsid w:val="00427BC6"/>
    <w:rsid w:val="004319B5"/>
    <w:rsid w:val="00432072"/>
    <w:rsid w:val="004331E6"/>
    <w:rsid w:val="00434228"/>
    <w:rsid w:val="00443A66"/>
    <w:rsid w:val="00444D01"/>
    <w:rsid w:val="0044565B"/>
    <w:rsid w:val="004469C2"/>
    <w:rsid w:val="004505C4"/>
    <w:rsid w:val="00455201"/>
    <w:rsid w:val="0046130B"/>
    <w:rsid w:val="004623D2"/>
    <w:rsid w:val="0047145C"/>
    <w:rsid w:val="004746DB"/>
    <w:rsid w:val="00475D30"/>
    <w:rsid w:val="00476A33"/>
    <w:rsid w:val="00477BE6"/>
    <w:rsid w:val="004816E1"/>
    <w:rsid w:val="004838C5"/>
    <w:rsid w:val="00484636"/>
    <w:rsid w:val="00487190"/>
    <w:rsid w:val="00487E29"/>
    <w:rsid w:val="004968B9"/>
    <w:rsid w:val="004A0B3A"/>
    <w:rsid w:val="004A35F0"/>
    <w:rsid w:val="004B2A0C"/>
    <w:rsid w:val="004B39D6"/>
    <w:rsid w:val="004B4BDF"/>
    <w:rsid w:val="004B51F5"/>
    <w:rsid w:val="004B727E"/>
    <w:rsid w:val="004B7F6B"/>
    <w:rsid w:val="004C29A8"/>
    <w:rsid w:val="004C3EE4"/>
    <w:rsid w:val="004C4163"/>
    <w:rsid w:val="004E1AA6"/>
    <w:rsid w:val="004E231E"/>
    <w:rsid w:val="004E72C9"/>
    <w:rsid w:val="004F535C"/>
    <w:rsid w:val="004F5961"/>
    <w:rsid w:val="004F733E"/>
    <w:rsid w:val="004F7B25"/>
    <w:rsid w:val="00503CFA"/>
    <w:rsid w:val="00506307"/>
    <w:rsid w:val="00507FED"/>
    <w:rsid w:val="0051491E"/>
    <w:rsid w:val="00516EE7"/>
    <w:rsid w:val="00517432"/>
    <w:rsid w:val="00523296"/>
    <w:rsid w:val="005234F0"/>
    <w:rsid w:val="005278E1"/>
    <w:rsid w:val="00527E5E"/>
    <w:rsid w:val="005307D6"/>
    <w:rsid w:val="0053305D"/>
    <w:rsid w:val="00535BD7"/>
    <w:rsid w:val="00536EBE"/>
    <w:rsid w:val="00543CEC"/>
    <w:rsid w:val="00543D3A"/>
    <w:rsid w:val="0054521B"/>
    <w:rsid w:val="005455E8"/>
    <w:rsid w:val="005503D7"/>
    <w:rsid w:val="005546C2"/>
    <w:rsid w:val="0055499B"/>
    <w:rsid w:val="00557F55"/>
    <w:rsid w:val="0056668E"/>
    <w:rsid w:val="005673B2"/>
    <w:rsid w:val="00567A36"/>
    <w:rsid w:val="0057157C"/>
    <w:rsid w:val="00575067"/>
    <w:rsid w:val="00577971"/>
    <w:rsid w:val="00581453"/>
    <w:rsid w:val="00586B48"/>
    <w:rsid w:val="00586BA9"/>
    <w:rsid w:val="00586E5A"/>
    <w:rsid w:val="00590FD4"/>
    <w:rsid w:val="0059395F"/>
    <w:rsid w:val="00594410"/>
    <w:rsid w:val="005955BB"/>
    <w:rsid w:val="0059671C"/>
    <w:rsid w:val="005A127E"/>
    <w:rsid w:val="005A2A93"/>
    <w:rsid w:val="005B6005"/>
    <w:rsid w:val="005B6818"/>
    <w:rsid w:val="005B71A2"/>
    <w:rsid w:val="005D079D"/>
    <w:rsid w:val="005D169B"/>
    <w:rsid w:val="005D2EE8"/>
    <w:rsid w:val="005E0394"/>
    <w:rsid w:val="005E3C91"/>
    <w:rsid w:val="005E4BC4"/>
    <w:rsid w:val="005E4DD4"/>
    <w:rsid w:val="005E5F3D"/>
    <w:rsid w:val="005E75EA"/>
    <w:rsid w:val="005F493E"/>
    <w:rsid w:val="005F52A5"/>
    <w:rsid w:val="005F72CB"/>
    <w:rsid w:val="00601D3E"/>
    <w:rsid w:val="00606F62"/>
    <w:rsid w:val="006100B6"/>
    <w:rsid w:val="00613060"/>
    <w:rsid w:val="0061765C"/>
    <w:rsid w:val="006217FE"/>
    <w:rsid w:val="00623F5E"/>
    <w:rsid w:val="0062480D"/>
    <w:rsid w:val="0062700B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39E2"/>
    <w:rsid w:val="00653F8F"/>
    <w:rsid w:val="00654874"/>
    <w:rsid w:val="00654BFE"/>
    <w:rsid w:val="006642B3"/>
    <w:rsid w:val="00665022"/>
    <w:rsid w:val="006662BE"/>
    <w:rsid w:val="00671FF7"/>
    <w:rsid w:val="006766F3"/>
    <w:rsid w:val="0067767E"/>
    <w:rsid w:val="00677AB7"/>
    <w:rsid w:val="00680CAF"/>
    <w:rsid w:val="00685128"/>
    <w:rsid w:val="00687DA0"/>
    <w:rsid w:val="0069210B"/>
    <w:rsid w:val="006926C3"/>
    <w:rsid w:val="00692983"/>
    <w:rsid w:val="006A4A27"/>
    <w:rsid w:val="006A7640"/>
    <w:rsid w:val="006B0E5E"/>
    <w:rsid w:val="006B1A9E"/>
    <w:rsid w:val="006B69BE"/>
    <w:rsid w:val="006C02D4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108D4"/>
    <w:rsid w:val="00710C91"/>
    <w:rsid w:val="007132EC"/>
    <w:rsid w:val="007164D9"/>
    <w:rsid w:val="00722340"/>
    <w:rsid w:val="0072238F"/>
    <w:rsid w:val="007279F1"/>
    <w:rsid w:val="00732EC3"/>
    <w:rsid w:val="0073442F"/>
    <w:rsid w:val="00736B4C"/>
    <w:rsid w:val="0074175F"/>
    <w:rsid w:val="00743462"/>
    <w:rsid w:val="00744709"/>
    <w:rsid w:val="007503E5"/>
    <w:rsid w:val="00756CE7"/>
    <w:rsid w:val="00762EAA"/>
    <w:rsid w:val="0077690F"/>
    <w:rsid w:val="00776DDB"/>
    <w:rsid w:val="007773B4"/>
    <w:rsid w:val="00785BB4"/>
    <w:rsid w:val="0078693C"/>
    <w:rsid w:val="007907F9"/>
    <w:rsid w:val="0079250A"/>
    <w:rsid w:val="007930B7"/>
    <w:rsid w:val="00796237"/>
    <w:rsid w:val="007A0535"/>
    <w:rsid w:val="007A7EB6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F217C"/>
    <w:rsid w:val="007F2BAF"/>
    <w:rsid w:val="007F4351"/>
    <w:rsid w:val="007F57F7"/>
    <w:rsid w:val="007F5F79"/>
    <w:rsid w:val="00803312"/>
    <w:rsid w:val="0080343F"/>
    <w:rsid w:val="00803F45"/>
    <w:rsid w:val="008050FF"/>
    <w:rsid w:val="008070F5"/>
    <w:rsid w:val="0081265C"/>
    <w:rsid w:val="00817AD2"/>
    <w:rsid w:val="00820690"/>
    <w:rsid w:val="0082399D"/>
    <w:rsid w:val="008243C6"/>
    <w:rsid w:val="00827335"/>
    <w:rsid w:val="008276BB"/>
    <w:rsid w:val="008310A3"/>
    <w:rsid w:val="00833FEA"/>
    <w:rsid w:val="00834B0D"/>
    <w:rsid w:val="00834CC7"/>
    <w:rsid w:val="008416F3"/>
    <w:rsid w:val="008436BF"/>
    <w:rsid w:val="00851739"/>
    <w:rsid w:val="0085243B"/>
    <w:rsid w:val="00852D38"/>
    <w:rsid w:val="008601FB"/>
    <w:rsid w:val="00861ECD"/>
    <w:rsid w:val="00862281"/>
    <w:rsid w:val="008625AC"/>
    <w:rsid w:val="0086272E"/>
    <w:rsid w:val="00867080"/>
    <w:rsid w:val="00874239"/>
    <w:rsid w:val="00875304"/>
    <w:rsid w:val="00880081"/>
    <w:rsid w:val="008813F9"/>
    <w:rsid w:val="00891A96"/>
    <w:rsid w:val="008935A9"/>
    <w:rsid w:val="00894EC5"/>
    <w:rsid w:val="008A1023"/>
    <w:rsid w:val="008A25F9"/>
    <w:rsid w:val="008A587B"/>
    <w:rsid w:val="008A5922"/>
    <w:rsid w:val="008A5DFC"/>
    <w:rsid w:val="008B3473"/>
    <w:rsid w:val="008B46DC"/>
    <w:rsid w:val="008C0BEC"/>
    <w:rsid w:val="008C155F"/>
    <w:rsid w:val="008C2023"/>
    <w:rsid w:val="008C7C8B"/>
    <w:rsid w:val="008D1461"/>
    <w:rsid w:val="008D2524"/>
    <w:rsid w:val="008D58D2"/>
    <w:rsid w:val="008E400D"/>
    <w:rsid w:val="008E708E"/>
    <w:rsid w:val="008F500B"/>
    <w:rsid w:val="008F6318"/>
    <w:rsid w:val="00902686"/>
    <w:rsid w:val="00907A33"/>
    <w:rsid w:val="00910694"/>
    <w:rsid w:val="00911201"/>
    <w:rsid w:val="00911ED6"/>
    <w:rsid w:val="00915B0C"/>
    <w:rsid w:val="009205C7"/>
    <w:rsid w:val="009224B4"/>
    <w:rsid w:val="00922C49"/>
    <w:rsid w:val="009255B0"/>
    <w:rsid w:val="0092634C"/>
    <w:rsid w:val="00927620"/>
    <w:rsid w:val="009315F5"/>
    <w:rsid w:val="00936465"/>
    <w:rsid w:val="009368E9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84659"/>
    <w:rsid w:val="0098691D"/>
    <w:rsid w:val="009927D7"/>
    <w:rsid w:val="009948BD"/>
    <w:rsid w:val="0099680E"/>
    <w:rsid w:val="00996A12"/>
    <w:rsid w:val="009A0FBB"/>
    <w:rsid w:val="009A2E7A"/>
    <w:rsid w:val="009A2FD8"/>
    <w:rsid w:val="009A4B47"/>
    <w:rsid w:val="009A732A"/>
    <w:rsid w:val="009B28BC"/>
    <w:rsid w:val="009B6A44"/>
    <w:rsid w:val="009B7A4D"/>
    <w:rsid w:val="009C03E3"/>
    <w:rsid w:val="009C133A"/>
    <w:rsid w:val="009C1F14"/>
    <w:rsid w:val="009C5102"/>
    <w:rsid w:val="009C5194"/>
    <w:rsid w:val="009C5C17"/>
    <w:rsid w:val="009D011C"/>
    <w:rsid w:val="009D292A"/>
    <w:rsid w:val="009E451F"/>
    <w:rsid w:val="009E5594"/>
    <w:rsid w:val="009E7E76"/>
    <w:rsid w:val="009E7E81"/>
    <w:rsid w:val="009F5DD6"/>
    <w:rsid w:val="00A00314"/>
    <w:rsid w:val="00A00C6C"/>
    <w:rsid w:val="00A03813"/>
    <w:rsid w:val="00A03C3B"/>
    <w:rsid w:val="00A0701C"/>
    <w:rsid w:val="00A1423D"/>
    <w:rsid w:val="00A17592"/>
    <w:rsid w:val="00A2383F"/>
    <w:rsid w:val="00A24418"/>
    <w:rsid w:val="00A256ED"/>
    <w:rsid w:val="00A258C3"/>
    <w:rsid w:val="00A25921"/>
    <w:rsid w:val="00A31B58"/>
    <w:rsid w:val="00A32C05"/>
    <w:rsid w:val="00A3566A"/>
    <w:rsid w:val="00A368ED"/>
    <w:rsid w:val="00A41741"/>
    <w:rsid w:val="00A45622"/>
    <w:rsid w:val="00A4624C"/>
    <w:rsid w:val="00A47738"/>
    <w:rsid w:val="00A50E19"/>
    <w:rsid w:val="00A51540"/>
    <w:rsid w:val="00A541B0"/>
    <w:rsid w:val="00A648DA"/>
    <w:rsid w:val="00A64AAB"/>
    <w:rsid w:val="00A66231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3C71"/>
    <w:rsid w:val="00A94918"/>
    <w:rsid w:val="00A96B07"/>
    <w:rsid w:val="00A9757A"/>
    <w:rsid w:val="00AA05CF"/>
    <w:rsid w:val="00AA3D54"/>
    <w:rsid w:val="00AA45C2"/>
    <w:rsid w:val="00AA478A"/>
    <w:rsid w:val="00AB196F"/>
    <w:rsid w:val="00AB502E"/>
    <w:rsid w:val="00AB5594"/>
    <w:rsid w:val="00AC1119"/>
    <w:rsid w:val="00AC22C9"/>
    <w:rsid w:val="00AC3371"/>
    <w:rsid w:val="00AC6880"/>
    <w:rsid w:val="00AD064B"/>
    <w:rsid w:val="00AD1831"/>
    <w:rsid w:val="00AD3077"/>
    <w:rsid w:val="00AD44E5"/>
    <w:rsid w:val="00AD7295"/>
    <w:rsid w:val="00AD7B5B"/>
    <w:rsid w:val="00AE2E27"/>
    <w:rsid w:val="00AE511B"/>
    <w:rsid w:val="00AE67F4"/>
    <w:rsid w:val="00AF02C1"/>
    <w:rsid w:val="00AF1989"/>
    <w:rsid w:val="00AF2EBA"/>
    <w:rsid w:val="00AF3DB3"/>
    <w:rsid w:val="00AF40F4"/>
    <w:rsid w:val="00AF50BD"/>
    <w:rsid w:val="00AF50D5"/>
    <w:rsid w:val="00AF7578"/>
    <w:rsid w:val="00B00A40"/>
    <w:rsid w:val="00B045A7"/>
    <w:rsid w:val="00B06AF0"/>
    <w:rsid w:val="00B06FCA"/>
    <w:rsid w:val="00B10566"/>
    <w:rsid w:val="00B11BFE"/>
    <w:rsid w:val="00B12B0C"/>
    <w:rsid w:val="00B13892"/>
    <w:rsid w:val="00B141DE"/>
    <w:rsid w:val="00B16D07"/>
    <w:rsid w:val="00B1703B"/>
    <w:rsid w:val="00B1731D"/>
    <w:rsid w:val="00B201F8"/>
    <w:rsid w:val="00B23AFA"/>
    <w:rsid w:val="00B264B2"/>
    <w:rsid w:val="00B31A9D"/>
    <w:rsid w:val="00B33BE1"/>
    <w:rsid w:val="00B54A34"/>
    <w:rsid w:val="00B60FAA"/>
    <w:rsid w:val="00B64460"/>
    <w:rsid w:val="00B6456E"/>
    <w:rsid w:val="00B6606F"/>
    <w:rsid w:val="00B71F89"/>
    <w:rsid w:val="00B76B54"/>
    <w:rsid w:val="00B77158"/>
    <w:rsid w:val="00B81115"/>
    <w:rsid w:val="00B82002"/>
    <w:rsid w:val="00B86A91"/>
    <w:rsid w:val="00B8724A"/>
    <w:rsid w:val="00B915F0"/>
    <w:rsid w:val="00B941C0"/>
    <w:rsid w:val="00B947B4"/>
    <w:rsid w:val="00BA58D0"/>
    <w:rsid w:val="00BA5A20"/>
    <w:rsid w:val="00BA7493"/>
    <w:rsid w:val="00BB4103"/>
    <w:rsid w:val="00BB4362"/>
    <w:rsid w:val="00BB48D2"/>
    <w:rsid w:val="00BB69DE"/>
    <w:rsid w:val="00BC2DFE"/>
    <w:rsid w:val="00BD2EFC"/>
    <w:rsid w:val="00BD4AD2"/>
    <w:rsid w:val="00BD581B"/>
    <w:rsid w:val="00BD584F"/>
    <w:rsid w:val="00BD65EB"/>
    <w:rsid w:val="00BD7908"/>
    <w:rsid w:val="00BE114C"/>
    <w:rsid w:val="00BE2F6E"/>
    <w:rsid w:val="00BE2FD3"/>
    <w:rsid w:val="00BE3910"/>
    <w:rsid w:val="00BE59D0"/>
    <w:rsid w:val="00BE5AB7"/>
    <w:rsid w:val="00C0039E"/>
    <w:rsid w:val="00C00451"/>
    <w:rsid w:val="00C008D3"/>
    <w:rsid w:val="00C00916"/>
    <w:rsid w:val="00C00C46"/>
    <w:rsid w:val="00C013B6"/>
    <w:rsid w:val="00C013D9"/>
    <w:rsid w:val="00C06491"/>
    <w:rsid w:val="00C10EB3"/>
    <w:rsid w:val="00C11A20"/>
    <w:rsid w:val="00C13974"/>
    <w:rsid w:val="00C13F6C"/>
    <w:rsid w:val="00C14384"/>
    <w:rsid w:val="00C152FF"/>
    <w:rsid w:val="00C159DE"/>
    <w:rsid w:val="00C23559"/>
    <w:rsid w:val="00C3440F"/>
    <w:rsid w:val="00C36616"/>
    <w:rsid w:val="00C371DA"/>
    <w:rsid w:val="00C371F8"/>
    <w:rsid w:val="00C41CA5"/>
    <w:rsid w:val="00C42E18"/>
    <w:rsid w:val="00C44BA2"/>
    <w:rsid w:val="00C452F9"/>
    <w:rsid w:val="00C45C31"/>
    <w:rsid w:val="00C5030F"/>
    <w:rsid w:val="00C52E40"/>
    <w:rsid w:val="00C54015"/>
    <w:rsid w:val="00C54517"/>
    <w:rsid w:val="00C546C8"/>
    <w:rsid w:val="00C615A2"/>
    <w:rsid w:val="00C63386"/>
    <w:rsid w:val="00C71BDE"/>
    <w:rsid w:val="00C73F21"/>
    <w:rsid w:val="00C74183"/>
    <w:rsid w:val="00C768C0"/>
    <w:rsid w:val="00C80FDD"/>
    <w:rsid w:val="00C811EF"/>
    <w:rsid w:val="00C847C3"/>
    <w:rsid w:val="00C9399C"/>
    <w:rsid w:val="00CA0CB9"/>
    <w:rsid w:val="00CA5660"/>
    <w:rsid w:val="00CB1125"/>
    <w:rsid w:val="00CB2932"/>
    <w:rsid w:val="00CB339A"/>
    <w:rsid w:val="00CB3A5F"/>
    <w:rsid w:val="00CB3AC7"/>
    <w:rsid w:val="00CB4F32"/>
    <w:rsid w:val="00CB71CD"/>
    <w:rsid w:val="00CC5069"/>
    <w:rsid w:val="00CC547B"/>
    <w:rsid w:val="00CC7A23"/>
    <w:rsid w:val="00CD24CE"/>
    <w:rsid w:val="00CD62DD"/>
    <w:rsid w:val="00CD6B6D"/>
    <w:rsid w:val="00CE0579"/>
    <w:rsid w:val="00CE410C"/>
    <w:rsid w:val="00CF4732"/>
    <w:rsid w:val="00D020D8"/>
    <w:rsid w:val="00D06078"/>
    <w:rsid w:val="00D0634E"/>
    <w:rsid w:val="00D0726E"/>
    <w:rsid w:val="00D075D5"/>
    <w:rsid w:val="00D1201A"/>
    <w:rsid w:val="00D1259D"/>
    <w:rsid w:val="00D14D79"/>
    <w:rsid w:val="00D203C5"/>
    <w:rsid w:val="00D214B8"/>
    <w:rsid w:val="00D2175B"/>
    <w:rsid w:val="00D21D1F"/>
    <w:rsid w:val="00D231D1"/>
    <w:rsid w:val="00D32AC5"/>
    <w:rsid w:val="00D33D21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71427"/>
    <w:rsid w:val="00D72674"/>
    <w:rsid w:val="00D73496"/>
    <w:rsid w:val="00D750F7"/>
    <w:rsid w:val="00D762B6"/>
    <w:rsid w:val="00D8037F"/>
    <w:rsid w:val="00D8251F"/>
    <w:rsid w:val="00D84483"/>
    <w:rsid w:val="00D86A37"/>
    <w:rsid w:val="00D8728C"/>
    <w:rsid w:val="00D92310"/>
    <w:rsid w:val="00D93866"/>
    <w:rsid w:val="00D94CF9"/>
    <w:rsid w:val="00D94FC0"/>
    <w:rsid w:val="00D97CD2"/>
    <w:rsid w:val="00DA0A84"/>
    <w:rsid w:val="00DA2145"/>
    <w:rsid w:val="00DA2FD7"/>
    <w:rsid w:val="00DA6606"/>
    <w:rsid w:val="00DA6DB4"/>
    <w:rsid w:val="00DB2381"/>
    <w:rsid w:val="00DB2ABC"/>
    <w:rsid w:val="00DB619C"/>
    <w:rsid w:val="00DC71C2"/>
    <w:rsid w:val="00DE4FB4"/>
    <w:rsid w:val="00DE6654"/>
    <w:rsid w:val="00DF01D6"/>
    <w:rsid w:val="00DF12AC"/>
    <w:rsid w:val="00DF17B8"/>
    <w:rsid w:val="00DF29AD"/>
    <w:rsid w:val="00DF4618"/>
    <w:rsid w:val="00DF6302"/>
    <w:rsid w:val="00E00296"/>
    <w:rsid w:val="00E0046E"/>
    <w:rsid w:val="00E024F4"/>
    <w:rsid w:val="00E029D0"/>
    <w:rsid w:val="00E03488"/>
    <w:rsid w:val="00E10DC4"/>
    <w:rsid w:val="00E1222E"/>
    <w:rsid w:val="00E14CB4"/>
    <w:rsid w:val="00E15249"/>
    <w:rsid w:val="00E15D7B"/>
    <w:rsid w:val="00E208DD"/>
    <w:rsid w:val="00E2113A"/>
    <w:rsid w:val="00E2194A"/>
    <w:rsid w:val="00E2254C"/>
    <w:rsid w:val="00E2290C"/>
    <w:rsid w:val="00E22D8A"/>
    <w:rsid w:val="00E343EE"/>
    <w:rsid w:val="00E366C2"/>
    <w:rsid w:val="00E36CD8"/>
    <w:rsid w:val="00E41B74"/>
    <w:rsid w:val="00E454FC"/>
    <w:rsid w:val="00E574F3"/>
    <w:rsid w:val="00E606CC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80C85"/>
    <w:rsid w:val="00E81A4C"/>
    <w:rsid w:val="00E81C73"/>
    <w:rsid w:val="00E90699"/>
    <w:rsid w:val="00E90924"/>
    <w:rsid w:val="00E9547A"/>
    <w:rsid w:val="00E95E1B"/>
    <w:rsid w:val="00E96300"/>
    <w:rsid w:val="00EA2D97"/>
    <w:rsid w:val="00EB55DC"/>
    <w:rsid w:val="00EB56E1"/>
    <w:rsid w:val="00EB5F56"/>
    <w:rsid w:val="00EB6AE3"/>
    <w:rsid w:val="00EC2887"/>
    <w:rsid w:val="00EC5450"/>
    <w:rsid w:val="00EE0E0D"/>
    <w:rsid w:val="00EE6752"/>
    <w:rsid w:val="00EF305F"/>
    <w:rsid w:val="00F07D4D"/>
    <w:rsid w:val="00F17E0A"/>
    <w:rsid w:val="00F20B83"/>
    <w:rsid w:val="00F21C65"/>
    <w:rsid w:val="00F25646"/>
    <w:rsid w:val="00F25A58"/>
    <w:rsid w:val="00F260ED"/>
    <w:rsid w:val="00F31C75"/>
    <w:rsid w:val="00F35BA4"/>
    <w:rsid w:val="00F37124"/>
    <w:rsid w:val="00F403C4"/>
    <w:rsid w:val="00F47713"/>
    <w:rsid w:val="00F53B38"/>
    <w:rsid w:val="00F54138"/>
    <w:rsid w:val="00F548BB"/>
    <w:rsid w:val="00F5604E"/>
    <w:rsid w:val="00F578C8"/>
    <w:rsid w:val="00F60089"/>
    <w:rsid w:val="00F73430"/>
    <w:rsid w:val="00F73FFD"/>
    <w:rsid w:val="00F744AE"/>
    <w:rsid w:val="00F75192"/>
    <w:rsid w:val="00F7633D"/>
    <w:rsid w:val="00F76979"/>
    <w:rsid w:val="00F7708B"/>
    <w:rsid w:val="00F86FEA"/>
    <w:rsid w:val="00F927E0"/>
    <w:rsid w:val="00F9545B"/>
    <w:rsid w:val="00F9641B"/>
    <w:rsid w:val="00F9680C"/>
    <w:rsid w:val="00FA0DAB"/>
    <w:rsid w:val="00FA4029"/>
    <w:rsid w:val="00FA5E86"/>
    <w:rsid w:val="00FA60B4"/>
    <w:rsid w:val="00FB1975"/>
    <w:rsid w:val="00FB66C8"/>
    <w:rsid w:val="00FC028F"/>
    <w:rsid w:val="00FC1A93"/>
    <w:rsid w:val="00FC3BD0"/>
    <w:rsid w:val="00FC7E03"/>
    <w:rsid w:val="00FE04C8"/>
    <w:rsid w:val="00FE103E"/>
    <w:rsid w:val="00FE5632"/>
    <w:rsid w:val="00FE6955"/>
    <w:rsid w:val="00FF0DFB"/>
    <w:rsid w:val="00FF5DE7"/>
    <w:rsid w:val="00FF6ACA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2">
      <o:colormru v:ext="edit" colors="#53677e"/>
    </o:shapedefaults>
    <o:shapelayout v:ext="edit">
      <o:idmap v:ext="edit" data="1"/>
    </o:shapelayout>
  </w:shapeDefaults>
  <w:decimalSymbol w:val=","/>
  <w:listSeparator w:val=";"/>
  <w14:docId w14:val="4D6339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E0D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68B9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968B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130F3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30F3"/>
  </w:style>
  <w:style w:type="character" w:styleId="HTMLCode">
    <w:name w:val="HTML Code"/>
    <w:basedOn w:val="DefaultParagraphFont"/>
    <w:uiPriority w:val="99"/>
    <w:semiHidden/>
    <w:unhideWhenUsed/>
    <w:rsid w:val="001130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yperlink" Target="https://github.com/Safewhere/CHTestSigningService.git" TargetMode="External"/><Relationship Id="rId13" Type="http://schemas.openxmlformats.org/officeDocument/2006/relationships/hyperlink" Target="https://chtestsigningservice.projekt-stoettesystemerne.dk/" TargetMode="Externa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4" Type="http://schemas.openxmlformats.org/officeDocument/2006/relationships/image" Target="media/image5.emf"/><Relationship Id="rId5" Type="http://schemas.openxmlformats.org/officeDocument/2006/relationships/image" Target="media/image6.emf"/><Relationship Id="rId6" Type="http://schemas.openxmlformats.org/officeDocument/2006/relationships/image" Target="media/image7.emf"/><Relationship Id="rId7" Type="http://schemas.openxmlformats.org/officeDocument/2006/relationships/image" Target="media/image8.emf"/><Relationship Id="rId8" Type="http://schemas.openxmlformats.org/officeDocument/2006/relationships/image" Target="media/image9.emf"/><Relationship Id="rId9" Type="http://schemas.openxmlformats.org/officeDocument/2006/relationships/image" Target="media/image10.emf"/><Relationship Id="rId10" Type="http://schemas.openxmlformats.org/officeDocument/2006/relationships/image" Target="media/image11.emf"/><Relationship Id="rId11" Type="http://schemas.openxmlformats.org/officeDocument/2006/relationships/image" Target="media/image12.emf"/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AA4E9-6E82-1644-91CE-5AADBDBB0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C:\Users\aj\AppData\Roaming\Microsoft\Templates\Rapport GT.dot</Template>
  <TotalTime>9</TotalTime>
  <Pages>4</Pages>
  <Words>460</Words>
  <Characters>2622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Overskrift 1</vt:lpstr>
      <vt:lpstr>Overskrift 1</vt:lpstr>
    </vt:vector>
  </TitlesOfParts>
  <Company>HAMMERSTAD ApS</Company>
  <LinksUpToDate>false</LinksUpToDate>
  <CharactersWithSpaces>3076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Martin Strandbygaard</cp:lastModifiedBy>
  <cp:revision>30</cp:revision>
  <cp:lastPrinted>2010-06-16T14:17:00Z</cp:lastPrinted>
  <dcterms:created xsi:type="dcterms:W3CDTF">2015-05-07T14:34:00Z</dcterms:created>
  <dcterms:modified xsi:type="dcterms:W3CDTF">2016-02-26T05:49:00Z</dcterms:modified>
</cp:coreProperties>
</file>